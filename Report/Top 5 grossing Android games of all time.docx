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07CBD1" w14:textId="18AC2E59" w:rsidR="00271206" w:rsidRDefault="00271206" w:rsidP="00271206">
      <w:pPr>
        <w:pStyle w:val="NoSpacing"/>
      </w:pPr>
      <w:bookmarkStart w:id="0" w:name="_Hlk480838298"/>
      <w:r w:rsidRPr="00271206">
        <w:rPr>
          <w:b/>
          <w:i/>
          <w:highlight w:val="yellow"/>
        </w:rPr>
        <w:t>Add figures to the images used here</w:t>
      </w:r>
    </w:p>
    <w:p w14:paraId="4CD0775A" w14:textId="13275580" w:rsidR="00331F86" w:rsidRDefault="00176C08">
      <w:pPr>
        <w:pStyle w:val="Heading1"/>
      </w:pPr>
      <w:r>
        <w:rPr>
          <w:noProof/>
          <w:lang w:eastAsia="en-GB"/>
        </w:rPr>
        <w:drawing>
          <wp:anchor distT="0" distB="0" distL="114300" distR="114300" simplePos="0" relativeHeight="251659264" behindDoc="0" locked="0" layoutInCell="1" allowOverlap="1" wp14:anchorId="7684F47F" wp14:editId="32CEBB61">
            <wp:simplePos x="0" y="0"/>
            <wp:positionH relativeFrom="margin">
              <wp:align>right</wp:align>
            </wp:positionH>
            <wp:positionV relativeFrom="paragraph">
              <wp:posOffset>245110</wp:posOffset>
            </wp:positionV>
            <wp:extent cx="952503" cy="952503"/>
            <wp:effectExtent l="0" t="0" r="0" b="0"/>
            <wp:wrapSquare wrapText="bothSides"/>
            <wp:docPr id="4" name="Picture 8" descr="Image result for candy crush saga icon ico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a:stretch>
                      <a:fillRect/>
                    </a:stretch>
                  </pic:blipFill>
                  <pic:spPr>
                    <a:xfrm>
                      <a:off x="0" y="0"/>
                      <a:ext cx="952503" cy="952503"/>
                    </a:xfrm>
                    <a:prstGeom prst="rect">
                      <a:avLst/>
                    </a:prstGeom>
                    <a:noFill/>
                    <a:ln>
                      <a:noFill/>
                      <a:prstDash/>
                    </a:ln>
                  </pic:spPr>
                </pic:pic>
              </a:graphicData>
            </a:graphic>
          </wp:anchor>
        </w:drawing>
      </w:r>
      <w:r w:rsidR="004F30EB">
        <w:t xml:space="preserve">Candy Crush Saga </w:t>
      </w:r>
    </w:p>
    <w:p w14:paraId="4CD0775B" w14:textId="3EC78A50" w:rsidR="00331F86" w:rsidRDefault="004F30EB">
      <w:r>
        <w:rPr>
          <w:b/>
        </w:rPr>
        <w:t xml:space="preserve">Google play release date: </w:t>
      </w:r>
      <w:r>
        <w:t>November 2012</w:t>
      </w:r>
    </w:p>
    <w:p w14:paraId="4CD0775C" w14:textId="77777777" w:rsidR="00331F86" w:rsidRDefault="004F30EB">
      <w:r>
        <w:rPr>
          <w:b/>
        </w:rPr>
        <w:t xml:space="preserve">Company: </w:t>
      </w:r>
      <w:r>
        <w:t xml:space="preserve">Activision Blizzard </w:t>
      </w:r>
    </w:p>
    <w:p w14:paraId="4CD0775D" w14:textId="77777777" w:rsidR="00331F86" w:rsidRDefault="004F30EB">
      <w:r>
        <w:rPr>
          <w:b/>
        </w:rPr>
        <w:t xml:space="preserve">Country of Headquarters: </w:t>
      </w:r>
      <w:r>
        <w:t>United States</w:t>
      </w:r>
    </w:p>
    <w:p w14:paraId="4CD0775E" w14:textId="77777777" w:rsidR="00331F86" w:rsidRDefault="004F30EB">
      <w:r>
        <w:rPr>
          <w:b/>
        </w:rPr>
        <w:t xml:space="preserve">Game link: </w:t>
      </w:r>
      <w:hyperlink r:id="rId8" w:history="1">
        <w:r>
          <w:rPr>
            <w:rStyle w:val="Hyperlink"/>
          </w:rPr>
          <w:t>https://play.google.com/store/apps/details?id=com.king.candycrushsaga&amp;hl=en_GB</w:t>
        </w:r>
      </w:hyperlink>
      <w:r>
        <w:rPr>
          <w:b/>
        </w:rPr>
        <w:t xml:space="preserve"> </w:t>
      </w:r>
    </w:p>
    <w:p w14:paraId="4CD0775F" w14:textId="60DD95BC" w:rsidR="00331F86" w:rsidRPr="00397EAE" w:rsidRDefault="00397EAE">
      <w:r>
        <w:rPr>
          <w:b/>
        </w:rPr>
        <w:t xml:space="preserve">Total downloads since launch: </w:t>
      </w:r>
      <w:r>
        <w:t>Over 500 million total downloads (Webster, 2017)</w:t>
      </w:r>
    </w:p>
    <w:bookmarkEnd w:id="0"/>
    <w:p w14:paraId="2B81B413" w14:textId="08F6F594" w:rsidR="00397EAE" w:rsidRDefault="00397EAE" w:rsidP="00397EAE">
      <w:pPr>
        <w:rPr>
          <w:b/>
        </w:rPr>
      </w:pPr>
      <w:r>
        <w:rPr>
          <w:b/>
        </w:rPr>
        <w:t xml:space="preserve">Popularity among user demographic: </w:t>
      </w:r>
      <w:r w:rsidR="009B1CBD">
        <w:rPr>
          <w:b/>
        </w:rPr>
        <w:t xml:space="preserve"> </w:t>
      </w:r>
      <w:r w:rsidR="009B1CBD" w:rsidRPr="009B1CBD">
        <w:rPr>
          <w:rStyle w:val="selectable"/>
        </w:rPr>
        <w:t>40% total users fit user demographic profile</w:t>
      </w:r>
      <w:r w:rsidR="009B1CBD">
        <w:rPr>
          <w:rStyle w:val="selectable"/>
        </w:rPr>
        <w:t xml:space="preserve"> </w:t>
      </w:r>
      <w:r w:rsidR="009B1CBD">
        <w:rPr>
          <w:rStyle w:val="selectable"/>
        </w:rPr>
        <w:t>(Newzoo, 2017)</w:t>
      </w:r>
    </w:p>
    <w:p w14:paraId="0756C915" w14:textId="0D3CDBB8" w:rsidR="00397EAE" w:rsidRPr="00397EAE" w:rsidRDefault="00397EAE" w:rsidP="00397EAE">
      <w:r>
        <w:rPr>
          <w:b/>
        </w:rPr>
        <w:t xml:space="preserve">Revenue generated: </w:t>
      </w:r>
      <w:r w:rsidRPr="00397EAE">
        <w:t>Daily</w:t>
      </w:r>
      <w:r>
        <w:rPr>
          <w:b/>
        </w:rPr>
        <w:t xml:space="preserve"> </w:t>
      </w:r>
      <w:r>
        <w:t xml:space="preserve">revenue generation of an estimated </w:t>
      </w:r>
      <w:r w:rsidRPr="00397EAE">
        <w:t xml:space="preserve">$581,995 </w:t>
      </w:r>
      <w:r>
        <w:t>(Think Gaming, 2017)</w:t>
      </w:r>
    </w:p>
    <w:p w14:paraId="46874244" w14:textId="5BBC4745" w:rsidR="00397EAE" w:rsidRDefault="00397EAE" w:rsidP="00397EAE">
      <w:r>
        <w:rPr>
          <w:b/>
        </w:rPr>
        <w:t xml:space="preserve">General review: </w:t>
      </w:r>
      <w:r w:rsidR="00176C08">
        <w:t xml:space="preserve">The game design of Candy Crush Saga is best described as a Match 3, this being a game of swiping various colours of object on screen to match three in a row, this will remove the matched items, granting the player points towards the score requirement of the level. </w:t>
      </w:r>
      <w:r>
        <w:t xml:space="preserve">It is easy to see where the popularity of Candy Crush comes from, the game is incredibly simple </w:t>
      </w:r>
      <w:r w:rsidR="00176C08">
        <w:t>but</w:t>
      </w:r>
      <w:r>
        <w:t xml:space="preserve"> well made</w:t>
      </w:r>
      <w:r w:rsidR="00176C08">
        <w:t xml:space="preserve">, the simplicity of the game lends itself to ease of access from a variety of different users and the bright colours and consistent feedback from the game as well as a manageable difficulty curve will draw the player in. The game also operates on the concept of lives that recharge after a certain period of time has passed, this can leave the player yearning to return to the if they are unable to complete their current level with their remaining lives. </w:t>
      </w:r>
    </w:p>
    <w:p w14:paraId="61070AAA" w14:textId="3503FC0A" w:rsidR="00271206" w:rsidRPr="00397EAE" w:rsidRDefault="00271206" w:rsidP="00397EAE">
      <w:r>
        <w:t>It should be noted that the 2D nature of this game lends itself to this project as it will require less time to fully implement a working solution when compared to a 3D game</w:t>
      </w:r>
    </w:p>
    <w:p w14:paraId="573D2897" w14:textId="6A85A4DC" w:rsidR="00397EAE" w:rsidRDefault="00271206" w:rsidP="00397EAE">
      <w:pPr>
        <w:pStyle w:val="Heading1"/>
      </w:pPr>
      <w:r>
        <w:rPr>
          <w:noProof/>
          <w:lang w:eastAsia="en-GB"/>
        </w:rPr>
        <w:drawing>
          <wp:anchor distT="0" distB="0" distL="114300" distR="114300" simplePos="0" relativeHeight="251660288" behindDoc="0" locked="0" layoutInCell="1" allowOverlap="1" wp14:anchorId="75B0A28B" wp14:editId="4EC4A154">
            <wp:simplePos x="0" y="0"/>
            <wp:positionH relativeFrom="margin">
              <wp:align>right</wp:align>
            </wp:positionH>
            <wp:positionV relativeFrom="paragraph">
              <wp:posOffset>61595</wp:posOffset>
            </wp:positionV>
            <wp:extent cx="998855" cy="998855"/>
            <wp:effectExtent l="0" t="0" r="0" b="0"/>
            <wp:wrapSquare wrapText="bothSides"/>
            <wp:docPr id="7" name="Picture 7" descr="Image result for subway surf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subway surfer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98855" cy="9988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97EAE">
        <w:t>Subway Surfers</w:t>
      </w:r>
    </w:p>
    <w:p w14:paraId="05DE2147" w14:textId="318C3F64" w:rsidR="00397EAE" w:rsidRDefault="00397EAE" w:rsidP="00397EAE">
      <w:r>
        <w:rPr>
          <w:b/>
        </w:rPr>
        <w:t xml:space="preserve">Google play release date: </w:t>
      </w:r>
      <w:r w:rsidR="009B1CBD">
        <w:t>May</w:t>
      </w:r>
      <w:r>
        <w:t xml:space="preserve"> 2012</w:t>
      </w:r>
      <w:r w:rsidR="00271206" w:rsidRPr="00271206">
        <w:t xml:space="preserve"> </w:t>
      </w:r>
    </w:p>
    <w:p w14:paraId="35AF4CDA" w14:textId="40DD371D" w:rsidR="00397EAE" w:rsidRDefault="00397EAE" w:rsidP="00397EAE">
      <w:r>
        <w:rPr>
          <w:b/>
        </w:rPr>
        <w:t xml:space="preserve">Company: </w:t>
      </w:r>
      <w:r w:rsidR="009B1CBD">
        <w:t>SYBO Games</w:t>
      </w:r>
      <w:r>
        <w:t xml:space="preserve"> </w:t>
      </w:r>
    </w:p>
    <w:p w14:paraId="2124198B" w14:textId="0E5CF4DE" w:rsidR="00397EAE" w:rsidRDefault="00397EAE" w:rsidP="00397EAE">
      <w:r>
        <w:rPr>
          <w:b/>
        </w:rPr>
        <w:t xml:space="preserve">Country of Headquarters: </w:t>
      </w:r>
      <w:r w:rsidR="009B1CBD">
        <w:t>Denmark</w:t>
      </w:r>
    </w:p>
    <w:p w14:paraId="00F4B4E1" w14:textId="02F2F99D" w:rsidR="00397EAE" w:rsidRDefault="00397EAE" w:rsidP="00397EAE">
      <w:r>
        <w:rPr>
          <w:b/>
        </w:rPr>
        <w:t>Game link</w:t>
      </w:r>
      <w:r w:rsidR="009B1CBD" w:rsidRPr="009B1CBD">
        <w:t xml:space="preserve"> </w:t>
      </w:r>
      <w:hyperlink r:id="rId10" w:history="1">
        <w:r w:rsidR="009B1CBD" w:rsidRPr="0016743E">
          <w:rPr>
            <w:rStyle w:val="Hyperlink"/>
          </w:rPr>
          <w:t>https://play.google.com/store/apps/details?id=com.kiloo.subwaysurf&amp;hl=en_GB</w:t>
        </w:r>
      </w:hyperlink>
      <w:r w:rsidR="009B1CBD">
        <w:rPr>
          <w:b/>
        </w:rPr>
        <w:t xml:space="preserve"> </w:t>
      </w:r>
      <w:r>
        <w:rPr>
          <w:b/>
        </w:rPr>
        <w:t xml:space="preserve"> </w:t>
      </w:r>
    </w:p>
    <w:p w14:paraId="46CBC4E0" w14:textId="0145B6E2" w:rsidR="00397EAE" w:rsidRPr="009B1CBD" w:rsidRDefault="00397EAE" w:rsidP="00397EAE">
      <w:r>
        <w:rPr>
          <w:b/>
        </w:rPr>
        <w:t xml:space="preserve">Total downloads since launch: </w:t>
      </w:r>
      <w:r w:rsidR="009B1CBD" w:rsidRPr="009B1CBD">
        <w:t>Between</w:t>
      </w:r>
      <w:r w:rsidR="009B1CBD">
        <w:t xml:space="preserve"> </w:t>
      </w:r>
      <w:r w:rsidR="009B1CBD" w:rsidRPr="009B1CBD">
        <w:t>500</w:t>
      </w:r>
      <w:r w:rsidR="009B1CBD">
        <w:t xml:space="preserve"> million and 1 billion total downloads </w:t>
      </w:r>
      <w:r w:rsidR="009B1CBD">
        <w:rPr>
          <w:rStyle w:val="selectable"/>
        </w:rPr>
        <w:t>(Play.google.com, 2017)</w:t>
      </w:r>
    </w:p>
    <w:p w14:paraId="124C9481" w14:textId="74AFB85F" w:rsidR="00397EAE" w:rsidRDefault="00397EAE" w:rsidP="00397EAE">
      <w:pPr>
        <w:rPr>
          <w:b/>
        </w:rPr>
      </w:pPr>
      <w:r>
        <w:rPr>
          <w:b/>
        </w:rPr>
        <w:t xml:space="preserve">Popularity among user demographic: </w:t>
      </w:r>
      <w:r w:rsidR="009B1CBD">
        <w:t>Statistic unavailable</w:t>
      </w:r>
    </w:p>
    <w:p w14:paraId="1EE9D09D" w14:textId="73659A24" w:rsidR="00397EAE" w:rsidRPr="009B1CBD" w:rsidRDefault="00397EAE" w:rsidP="00397EAE">
      <w:r>
        <w:rPr>
          <w:b/>
        </w:rPr>
        <w:t xml:space="preserve">Revenue generated: </w:t>
      </w:r>
      <w:r w:rsidR="009B1CBD" w:rsidRPr="009B1CBD">
        <w:t>$15,628</w:t>
      </w:r>
      <w:r w:rsidR="009B1CBD">
        <w:rPr>
          <w:b/>
        </w:rPr>
        <w:t xml:space="preserve"> </w:t>
      </w:r>
      <w:r w:rsidR="009B1CBD" w:rsidRPr="009B1CBD">
        <w:t>estimated daily revenue generation</w:t>
      </w:r>
      <w:r w:rsidR="009B1CBD">
        <w:rPr>
          <w:b/>
        </w:rPr>
        <w:t xml:space="preserve"> </w:t>
      </w:r>
      <w:r w:rsidR="00376817">
        <w:t>(Think Gaming, 2017)</w:t>
      </w:r>
    </w:p>
    <w:p w14:paraId="0AF4CFE9" w14:textId="7FC712C0" w:rsidR="00397EAE" w:rsidRPr="00271206" w:rsidRDefault="00397EAE" w:rsidP="00397EAE">
      <w:r>
        <w:rPr>
          <w:b/>
        </w:rPr>
        <w:t xml:space="preserve">General review: </w:t>
      </w:r>
      <w:r w:rsidR="00271206">
        <w:t xml:space="preserve">Subway surfers falls into the game category of an endless runner, this being a game where the player character is constantly being propelled forward but must avoid obstacles within the game. The endless run category of game works well on a mobile device as the controls are intuitive in a phone with gyroscope enabled functionality such as being able to  tilt the phone to make the player character move from side to side </w:t>
      </w:r>
      <w:r w:rsidR="00271206">
        <w:rPr>
          <w:rStyle w:val="selectable"/>
        </w:rPr>
        <w:t>(Play.google.com, 2017)</w:t>
      </w:r>
      <w:r w:rsidR="00271206">
        <w:rPr>
          <w:rStyle w:val="selectable"/>
        </w:rPr>
        <w:t xml:space="preserve">. </w:t>
      </w:r>
      <w:r w:rsidR="00271206">
        <w:t xml:space="preserve"> </w:t>
      </w:r>
    </w:p>
    <w:p w14:paraId="0A269992" w14:textId="77777777" w:rsidR="00397EAE" w:rsidRPr="00397EAE" w:rsidRDefault="00397EAE" w:rsidP="00397EAE"/>
    <w:p w14:paraId="604B0850" w14:textId="7455C1F0" w:rsidR="00397EAE" w:rsidRDefault="004F30EB" w:rsidP="00397EAE">
      <w:pPr>
        <w:pStyle w:val="Heading1"/>
      </w:pPr>
      <w:r>
        <w:rPr>
          <w:noProof/>
          <w:lang w:eastAsia="en-GB"/>
        </w:rPr>
        <w:lastRenderedPageBreak/>
        <w:drawing>
          <wp:anchor distT="0" distB="0" distL="114300" distR="114300" simplePos="0" relativeHeight="251663360" behindDoc="0" locked="0" layoutInCell="1" allowOverlap="1" wp14:anchorId="4E2F2D0A" wp14:editId="18FE094E">
            <wp:simplePos x="0" y="0"/>
            <wp:positionH relativeFrom="margin">
              <wp:align>right</wp:align>
            </wp:positionH>
            <wp:positionV relativeFrom="paragraph">
              <wp:posOffset>10396</wp:posOffset>
            </wp:positionV>
            <wp:extent cx="988695" cy="988695"/>
            <wp:effectExtent l="0" t="0" r="0" b="0"/>
            <wp:wrapSquare wrapText="bothSides"/>
            <wp:docPr id="10" name="Picture 10" descr="Image result for pou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result for pou ico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88695" cy="9886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97EAE">
        <w:t>Pou</w:t>
      </w:r>
      <w:r w:rsidRPr="004F30EB">
        <w:t xml:space="preserve"> </w:t>
      </w:r>
    </w:p>
    <w:p w14:paraId="469B16D5" w14:textId="0B3C854C" w:rsidR="00397EAE" w:rsidRDefault="00397EAE" w:rsidP="00397EAE">
      <w:r>
        <w:rPr>
          <w:b/>
        </w:rPr>
        <w:t xml:space="preserve">Google play release date: </w:t>
      </w:r>
      <w:r w:rsidR="00D36CAF">
        <w:t>August</w:t>
      </w:r>
      <w:r>
        <w:t xml:space="preserve"> 2012</w:t>
      </w:r>
    </w:p>
    <w:p w14:paraId="46C7CB16" w14:textId="22411811" w:rsidR="00397EAE" w:rsidRDefault="00397EAE" w:rsidP="00397EAE">
      <w:r>
        <w:rPr>
          <w:b/>
        </w:rPr>
        <w:t xml:space="preserve">Company: </w:t>
      </w:r>
      <w:r w:rsidR="00D36CAF">
        <w:rPr>
          <w:rFonts w:ascii="Arial" w:hAnsi="Arial" w:cs="Arial"/>
          <w:color w:val="000000"/>
          <w:sz w:val="19"/>
          <w:szCs w:val="19"/>
          <w:shd w:val="clear" w:color="auto" w:fill="F8F9FA"/>
        </w:rPr>
        <w:t>Paul Salameh</w:t>
      </w:r>
    </w:p>
    <w:p w14:paraId="79C6DF6F" w14:textId="3A1FE8DE" w:rsidR="00397EAE" w:rsidRDefault="00397EAE" w:rsidP="00397EAE">
      <w:r>
        <w:rPr>
          <w:b/>
        </w:rPr>
        <w:t xml:space="preserve">Country of Headquarters: </w:t>
      </w:r>
      <w:r>
        <w:t>United States</w:t>
      </w:r>
    </w:p>
    <w:p w14:paraId="5D769A5C" w14:textId="1B7167EB" w:rsidR="00397EAE" w:rsidRDefault="00397EAE" w:rsidP="00397EAE">
      <w:r>
        <w:rPr>
          <w:b/>
        </w:rPr>
        <w:t xml:space="preserve">Game link: </w:t>
      </w:r>
      <w:hyperlink r:id="rId12" w:history="1">
        <w:r w:rsidR="00183790" w:rsidRPr="0016743E">
          <w:rPr>
            <w:rStyle w:val="Hyperlink"/>
          </w:rPr>
          <w:t>https://play.google.com/store/apps/details?id=me.pou.app&amp;hl=en_GB</w:t>
        </w:r>
      </w:hyperlink>
      <w:r w:rsidR="00183790">
        <w:t xml:space="preserve"> </w:t>
      </w:r>
    </w:p>
    <w:p w14:paraId="2A0CB123" w14:textId="3B6F2395" w:rsidR="00397EAE" w:rsidRPr="00271206" w:rsidRDefault="00397EAE" w:rsidP="00397EAE">
      <w:r>
        <w:rPr>
          <w:b/>
        </w:rPr>
        <w:t xml:space="preserve">Total downloads since launch: </w:t>
      </w:r>
      <w:r w:rsidR="00271206" w:rsidRPr="009B1CBD">
        <w:t>Between</w:t>
      </w:r>
      <w:r w:rsidR="00271206">
        <w:t xml:space="preserve"> </w:t>
      </w:r>
      <w:r w:rsidR="00271206" w:rsidRPr="009B1CBD">
        <w:t>500</w:t>
      </w:r>
      <w:r w:rsidR="00271206">
        <w:t xml:space="preserve"> million and 1 billion total downloads </w:t>
      </w:r>
      <w:r w:rsidR="00271206">
        <w:rPr>
          <w:rStyle w:val="selectable"/>
        </w:rPr>
        <w:t>(Play.google.com, 2017)</w:t>
      </w:r>
    </w:p>
    <w:p w14:paraId="43F44CE7" w14:textId="78E1D5CD" w:rsidR="00397EAE" w:rsidRDefault="00397EAE" w:rsidP="00397EAE">
      <w:pPr>
        <w:rPr>
          <w:b/>
        </w:rPr>
      </w:pPr>
      <w:r>
        <w:rPr>
          <w:b/>
        </w:rPr>
        <w:t xml:space="preserve">Popularity among user demographic: </w:t>
      </w:r>
      <w:r w:rsidR="00D36CAF">
        <w:t>No accurate information available</w:t>
      </w:r>
      <w:r w:rsidR="00D36CAF">
        <w:t>, however the art a</w:t>
      </w:r>
      <w:bookmarkStart w:id="1" w:name="_GoBack"/>
      <w:bookmarkEnd w:id="1"/>
      <w:r w:rsidR="00D36CAF">
        <w:t xml:space="preserve">nd design of the game is very simple, which appears to be targeted at younger children. </w:t>
      </w:r>
    </w:p>
    <w:p w14:paraId="0E3714CF" w14:textId="16D39386" w:rsidR="00397EAE" w:rsidRDefault="00D36CAF" w:rsidP="00397EAE">
      <w:pPr>
        <w:rPr>
          <w:b/>
        </w:rPr>
      </w:pPr>
      <w:r>
        <w:rPr>
          <w:b/>
        </w:rPr>
        <w:t xml:space="preserve">Revenue generated: </w:t>
      </w:r>
      <w:r>
        <w:t>No accurate information available</w:t>
      </w:r>
    </w:p>
    <w:p w14:paraId="72260956" w14:textId="749ADE79" w:rsidR="00397EAE" w:rsidRPr="00D36CAF" w:rsidRDefault="00397EAE" w:rsidP="00397EAE">
      <w:r>
        <w:rPr>
          <w:b/>
        </w:rPr>
        <w:t xml:space="preserve">General review: </w:t>
      </w:r>
      <w:r w:rsidR="00D36CAF">
        <w:t>A virtual pet simulator, in Pou the player must care for a virtual pet named after the games title, making sure to feed, clean and exercise the virtual character. The game feature of maintaining a character through user intervention raises the interesting possibility of creating a game based around a similar them, this is to say a virtual pet the player must look after through completing physical activity based tasks. However, as this  wouldn’t constitute a more passive approach to user fitness and the fact the game appears to be targeted towards younger children, this style of game is not very suited to the requirements of this project</w:t>
      </w:r>
      <w:r w:rsidR="00DF4695">
        <w:t xml:space="preserve"> </w:t>
      </w:r>
      <w:r w:rsidR="00DF4695">
        <w:t>(Pou – Android Apps on Google play, 2017)</w:t>
      </w:r>
      <w:r w:rsidR="00D36CAF">
        <w:t>.</w:t>
      </w:r>
      <w:r w:rsidR="00DF4695">
        <w:t xml:space="preserve"> </w:t>
      </w:r>
      <w:r w:rsidR="00D36CAF">
        <w:t xml:space="preserve">  </w:t>
      </w:r>
    </w:p>
    <w:p w14:paraId="54150CDB" w14:textId="64AFF656" w:rsidR="00397EAE" w:rsidRPr="00397EAE" w:rsidRDefault="00397EAE" w:rsidP="00397EAE"/>
    <w:p w14:paraId="398ACEA3" w14:textId="34307EF6" w:rsidR="00397EAE" w:rsidRDefault="00376817" w:rsidP="00397EAE">
      <w:pPr>
        <w:pStyle w:val="Heading1"/>
      </w:pPr>
      <w:r>
        <w:rPr>
          <w:noProof/>
          <w:lang w:eastAsia="en-GB"/>
        </w:rPr>
        <w:drawing>
          <wp:anchor distT="0" distB="0" distL="114300" distR="114300" simplePos="0" relativeHeight="251661312" behindDoc="0" locked="0" layoutInCell="1" allowOverlap="1" wp14:anchorId="09FF1D0C" wp14:editId="43837F28">
            <wp:simplePos x="0" y="0"/>
            <wp:positionH relativeFrom="margin">
              <wp:align>right</wp:align>
            </wp:positionH>
            <wp:positionV relativeFrom="paragraph">
              <wp:posOffset>65331</wp:posOffset>
            </wp:positionV>
            <wp:extent cx="1052195" cy="1052195"/>
            <wp:effectExtent l="0" t="0" r="0" b="0"/>
            <wp:wrapSquare wrapText="bothSides"/>
            <wp:docPr id="8" name="Picture 8" descr="Image result for temple ru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temple run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52195" cy="1052195"/>
                    </a:xfrm>
                    <a:prstGeom prst="rect">
                      <a:avLst/>
                    </a:prstGeom>
                    <a:noFill/>
                    <a:ln>
                      <a:noFill/>
                    </a:ln>
                  </pic:spPr>
                </pic:pic>
              </a:graphicData>
            </a:graphic>
          </wp:anchor>
        </w:drawing>
      </w:r>
      <w:r w:rsidR="00397EAE">
        <w:t>Temple run 2</w:t>
      </w:r>
    </w:p>
    <w:p w14:paraId="4A4D251E" w14:textId="0D05D7B2" w:rsidR="00397EAE" w:rsidRDefault="00397EAE" w:rsidP="00397EAE">
      <w:r>
        <w:rPr>
          <w:b/>
        </w:rPr>
        <w:t xml:space="preserve">Google play release date: </w:t>
      </w:r>
      <w:r w:rsidR="00376817">
        <w:t>January 2013</w:t>
      </w:r>
    </w:p>
    <w:p w14:paraId="0C95CA31" w14:textId="035DC7EA" w:rsidR="00397EAE" w:rsidRDefault="00397EAE" w:rsidP="00397EAE">
      <w:r>
        <w:rPr>
          <w:b/>
        </w:rPr>
        <w:t xml:space="preserve">Company: </w:t>
      </w:r>
      <w:r w:rsidR="00376817">
        <w:t>Imangi Studios</w:t>
      </w:r>
      <w:r>
        <w:t xml:space="preserve"> </w:t>
      </w:r>
    </w:p>
    <w:p w14:paraId="697A688E" w14:textId="77777777" w:rsidR="00397EAE" w:rsidRDefault="00397EAE" w:rsidP="00397EAE">
      <w:r>
        <w:rPr>
          <w:b/>
        </w:rPr>
        <w:t xml:space="preserve">Country of Headquarters: </w:t>
      </w:r>
      <w:r>
        <w:t>United States</w:t>
      </w:r>
    </w:p>
    <w:p w14:paraId="1809F69D" w14:textId="6E7030B3" w:rsidR="00397EAE" w:rsidRDefault="00397EAE" w:rsidP="00397EAE">
      <w:r>
        <w:rPr>
          <w:b/>
        </w:rPr>
        <w:t xml:space="preserve">Game link: </w:t>
      </w:r>
      <w:hyperlink r:id="rId14" w:history="1">
        <w:r w:rsidR="00183790" w:rsidRPr="0016743E">
          <w:rPr>
            <w:rStyle w:val="Hyperlink"/>
          </w:rPr>
          <w:t>https://play.google.com/store/apps/details?id=com.imangi.templerun2&amp;hl=en_GB</w:t>
        </w:r>
      </w:hyperlink>
      <w:r w:rsidR="00183790">
        <w:t xml:space="preserve"> </w:t>
      </w:r>
    </w:p>
    <w:p w14:paraId="5146B582" w14:textId="39CFF458" w:rsidR="00397EAE" w:rsidRDefault="00397EAE" w:rsidP="00397EAE">
      <w:pPr>
        <w:rPr>
          <w:b/>
        </w:rPr>
      </w:pPr>
      <w:r>
        <w:rPr>
          <w:b/>
        </w:rPr>
        <w:t xml:space="preserve">Total downloads since launch: </w:t>
      </w:r>
      <w:r w:rsidR="00376817" w:rsidRPr="009B1CBD">
        <w:t>Between</w:t>
      </w:r>
      <w:r w:rsidR="00376817">
        <w:t xml:space="preserve"> </w:t>
      </w:r>
      <w:r w:rsidR="00376817" w:rsidRPr="009B1CBD">
        <w:t>500</w:t>
      </w:r>
      <w:r w:rsidR="00376817">
        <w:t xml:space="preserve"> million and 1 billion total downloads </w:t>
      </w:r>
      <w:r w:rsidR="00376817">
        <w:rPr>
          <w:rStyle w:val="selectable"/>
        </w:rPr>
        <w:t>(Play.google.com, 2017)</w:t>
      </w:r>
    </w:p>
    <w:p w14:paraId="20AE1937" w14:textId="77777777" w:rsidR="00397EAE" w:rsidRDefault="00397EAE" w:rsidP="00397EAE">
      <w:pPr>
        <w:rPr>
          <w:b/>
        </w:rPr>
      </w:pPr>
      <w:r>
        <w:rPr>
          <w:b/>
        </w:rPr>
        <w:t xml:space="preserve">Popularity among user demographic: </w:t>
      </w:r>
    </w:p>
    <w:p w14:paraId="520A166A" w14:textId="2B2E85AB" w:rsidR="00397EAE" w:rsidRPr="00376817" w:rsidRDefault="00397EAE" w:rsidP="00397EAE">
      <w:r>
        <w:rPr>
          <w:b/>
        </w:rPr>
        <w:t xml:space="preserve">Revenue generated: </w:t>
      </w:r>
      <w:r w:rsidR="00376817">
        <w:t xml:space="preserve">$2,810 estimated daily revenue </w:t>
      </w:r>
      <w:r w:rsidR="00376817">
        <w:t>(Think Gaming, 2017)</w:t>
      </w:r>
    </w:p>
    <w:p w14:paraId="680ACCA1" w14:textId="5B25F150" w:rsidR="00397EAE" w:rsidRPr="00397EAE" w:rsidRDefault="00397EAE" w:rsidP="00397EAE">
      <w:pPr>
        <w:rPr>
          <w:b/>
        </w:rPr>
      </w:pPr>
      <w:r>
        <w:rPr>
          <w:b/>
        </w:rPr>
        <w:t xml:space="preserve">General review: </w:t>
      </w:r>
      <w:r w:rsidR="00376817">
        <w:t>As with Subway Surfers above Temple Run 2 fits into the endless runner genre of games, the only real difference between the two is the aesthetic style, where Subway Surfers 2 uses a modern style, Temple Run 2 makes use of a more dated archaeological aesthetic. As with Subway Surfers, Temple Run 2 will not be selected as the game to base the style and theme of this project from this is due to the added development overhead of producing a 3D game</w:t>
      </w:r>
      <w:r w:rsidR="00183790">
        <w:t xml:space="preserve"> (</w:t>
      </w:r>
      <w:r w:rsidR="00183790">
        <w:t>Temple Run 2</w:t>
      </w:r>
      <w:r w:rsidR="00183790">
        <w:t xml:space="preserve"> </w:t>
      </w:r>
      <w:r w:rsidR="00183790">
        <w:t>– Android Apps on Google play, 2017)</w:t>
      </w:r>
      <w:r w:rsidR="00376817">
        <w:t xml:space="preserve">.  </w:t>
      </w:r>
    </w:p>
    <w:p w14:paraId="33C2914E" w14:textId="77777777" w:rsidR="00397EAE" w:rsidRPr="00397EAE" w:rsidRDefault="00397EAE" w:rsidP="00397EAE"/>
    <w:p w14:paraId="1D261A6F" w14:textId="77D53CD5" w:rsidR="00397EAE" w:rsidRDefault="004F30EB" w:rsidP="00397EAE">
      <w:pPr>
        <w:pStyle w:val="Heading1"/>
      </w:pPr>
      <w:r>
        <w:rPr>
          <w:noProof/>
          <w:lang w:eastAsia="en-GB"/>
        </w:rPr>
        <w:lastRenderedPageBreak/>
        <w:drawing>
          <wp:anchor distT="0" distB="0" distL="114300" distR="114300" simplePos="0" relativeHeight="251662336" behindDoc="0" locked="0" layoutInCell="1" allowOverlap="1" wp14:anchorId="7CF98C48" wp14:editId="4A8B9F01">
            <wp:simplePos x="0" y="0"/>
            <wp:positionH relativeFrom="margin">
              <wp:align>right</wp:align>
            </wp:positionH>
            <wp:positionV relativeFrom="paragraph">
              <wp:posOffset>73</wp:posOffset>
            </wp:positionV>
            <wp:extent cx="1020445" cy="1020445"/>
            <wp:effectExtent l="0" t="0" r="8255" b="8255"/>
            <wp:wrapSquare wrapText="bothSides"/>
            <wp:docPr id="9" name="Picture 9" descr="Image result for hill climb racing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hill climb racing icon"/>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020445" cy="1020445"/>
                    </a:xfrm>
                    <a:prstGeom prst="rect">
                      <a:avLst/>
                    </a:prstGeom>
                    <a:noFill/>
                    <a:ln>
                      <a:noFill/>
                    </a:ln>
                  </pic:spPr>
                </pic:pic>
              </a:graphicData>
            </a:graphic>
          </wp:anchor>
        </w:drawing>
      </w:r>
      <w:r w:rsidR="00397EAE">
        <w:t>Hill Climb Racing</w:t>
      </w:r>
      <w:r w:rsidRPr="004F30EB">
        <w:t xml:space="preserve"> </w:t>
      </w:r>
    </w:p>
    <w:p w14:paraId="280FD8D1" w14:textId="0FE6BBC9" w:rsidR="00397EAE" w:rsidRDefault="00397EAE" w:rsidP="00397EAE">
      <w:r>
        <w:rPr>
          <w:b/>
        </w:rPr>
        <w:t xml:space="preserve">Google play release date: </w:t>
      </w:r>
      <w:r>
        <w:t>2012</w:t>
      </w:r>
    </w:p>
    <w:p w14:paraId="02FD91DC" w14:textId="6D271893" w:rsidR="00397EAE" w:rsidRDefault="00397EAE" w:rsidP="00397EAE">
      <w:r>
        <w:rPr>
          <w:b/>
        </w:rPr>
        <w:t xml:space="preserve">Company: </w:t>
      </w:r>
      <w:r w:rsidR="00183790">
        <w:t>Fingersoft</w:t>
      </w:r>
      <w:r>
        <w:t xml:space="preserve"> </w:t>
      </w:r>
    </w:p>
    <w:p w14:paraId="54D166C8" w14:textId="77777777" w:rsidR="00397EAE" w:rsidRDefault="00397EAE" w:rsidP="00397EAE">
      <w:r>
        <w:rPr>
          <w:b/>
        </w:rPr>
        <w:t xml:space="preserve">Country of Headquarters: </w:t>
      </w:r>
      <w:r>
        <w:t>United States</w:t>
      </w:r>
    </w:p>
    <w:p w14:paraId="0060F9E7" w14:textId="47BEFF35" w:rsidR="00397EAE" w:rsidRDefault="00397EAE" w:rsidP="00397EAE">
      <w:r>
        <w:rPr>
          <w:b/>
        </w:rPr>
        <w:t xml:space="preserve">Game link: </w:t>
      </w:r>
      <w:hyperlink r:id="rId16" w:history="1">
        <w:r w:rsidR="00183790" w:rsidRPr="0016743E">
          <w:rPr>
            <w:rStyle w:val="Hyperlink"/>
          </w:rPr>
          <w:t>https://play.google.com/store/apps/details?id=com.fingersoft.hillclimb&amp;hl=en</w:t>
        </w:r>
      </w:hyperlink>
      <w:r w:rsidR="00183790">
        <w:t xml:space="preserve"> </w:t>
      </w:r>
    </w:p>
    <w:p w14:paraId="235FC4F9" w14:textId="37A65161" w:rsidR="00397EAE" w:rsidRDefault="00397EAE" w:rsidP="00397EAE">
      <w:pPr>
        <w:rPr>
          <w:b/>
        </w:rPr>
      </w:pPr>
      <w:r>
        <w:rPr>
          <w:b/>
        </w:rPr>
        <w:t xml:space="preserve">Total downloads since launch: </w:t>
      </w:r>
      <w:r w:rsidR="00183790" w:rsidRPr="009B1CBD">
        <w:t>Between</w:t>
      </w:r>
      <w:r w:rsidR="00183790">
        <w:t xml:space="preserve"> </w:t>
      </w:r>
      <w:r w:rsidR="00183790">
        <w:t>1</w:t>
      </w:r>
      <w:r w:rsidR="00183790" w:rsidRPr="009B1CBD">
        <w:t>00</w:t>
      </w:r>
      <w:r w:rsidR="00183790">
        <w:t xml:space="preserve"> million and </w:t>
      </w:r>
      <w:r w:rsidR="00183790">
        <w:t xml:space="preserve">500 million </w:t>
      </w:r>
      <w:r w:rsidR="00183790">
        <w:t xml:space="preserve">total downloads </w:t>
      </w:r>
      <w:r w:rsidR="00183790">
        <w:rPr>
          <w:rStyle w:val="selectable"/>
        </w:rPr>
        <w:t>(Play.google.com, 2017)</w:t>
      </w:r>
    </w:p>
    <w:p w14:paraId="2C1444D3" w14:textId="32C459CF" w:rsidR="00397EAE" w:rsidRPr="00183790" w:rsidRDefault="00397EAE" w:rsidP="00397EAE">
      <w:r>
        <w:rPr>
          <w:b/>
        </w:rPr>
        <w:t xml:space="preserve">Popularity among user demographic: </w:t>
      </w:r>
      <w:r w:rsidR="00183790" w:rsidRPr="00183790">
        <w:t>Information unavailable</w:t>
      </w:r>
    </w:p>
    <w:p w14:paraId="20A115A4" w14:textId="37CAD9F9" w:rsidR="00397EAE" w:rsidRPr="00183790" w:rsidRDefault="00397EAE" w:rsidP="00397EAE">
      <w:r>
        <w:rPr>
          <w:b/>
        </w:rPr>
        <w:t>Revenue generated</w:t>
      </w:r>
      <w:r w:rsidRPr="00183790">
        <w:t xml:space="preserve">: </w:t>
      </w:r>
      <w:r w:rsidR="00183790" w:rsidRPr="00183790">
        <w:t>$1,308</w:t>
      </w:r>
      <w:r w:rsidR="00183790">
        <w:rPr>
          <w:b/>
        </w:rPr>
        <w:t xml:space="preserve"> </w:t>
      </w:r>
      <w:r w:rsidR="00183790">
        <w:t>estimated daily revenue (Think Gaming, 2017)</w:t>
      </w:r>
    </w:p>
    <w:p w14:paraId="4CD0776C" w14:textId="192C7C7E" w:rsidR="00331F86" w:rsidRDefault="00397EAE">
      <w:r>
        <w:rPr>
          <w:b/>
        </w:rPr>
        <w:t xml:space="preserve">General review: </w:t>
      </w:r>
      <w:r w:rsidR="00183790">
        <w:t>Hill Climb Racing is a 2D physics based driving game based around the concept of the player having to drive a certain distance in each level without crashing the player characters’ car. The concept for the game is entertaining and could present an interesting subject for development, however, as information on the applications user base was unavailable the only reference point for the user base is to be found on the promotional video for the game which heavily features young children</w:t>
      </w:r>
      <w:r w:rsidR="00827EC3">
        <w:t>, if this group makes up the majority of the applications user base then it would be unsuitable for reaching the project aim of an application targeted towards older adults</w:t>
      </w:r>
      <w:r w:rsidR="00FC0D63">
        <w:t xml:space="preserve"> </w:t>
      </w:r>
      <w:r w:rsidR="00FC0D63">
        <w:rPr>
          <w:rStyle w:val="selectable"/>
        </w:rPr>
        <w:t>(Hill Climb Racing - Android Apps on Google play, 2017)</w:t>
      </w:r>
      <w:r w:rsidR="00827EC3">
        <w:t xml:space="preserve">. </w:t>
      </w:r>
    </w:p>
    <w:p w14:paraId="4CD0776D" w14:textId="1D24DEA3" w:rsidR="00331F86" w:rsidRDefault="004F30EB">
      <w:pPr>
        <w:pStyle w:val="Heading1"/>
      </w:pPr>
      <w:r>
        <w:t xml:space="preserve">References </w:t>
      </w:r>
    </w:p>
    <w:p w14:paraId="2A7DD0BC" w14:textId="2AF302B2" w:rsidR="00176C08" w:rsidRPr="00176C08" w:rsidRDefault="00176C08" w:rsidP="00176C08">
      <w:r w:rsidRPr="00176C08">
        <w:t>Candy Crush saga – Android Apps on Google play (2016) Available at: https://play.google.com/store/apps/details?id=com.king.candycrushsaga&amp;hl=en_GB (Accessed: 12 November 2016). (Candy Crush saga – Android Apps on Google play, 2016)</w:t>
      </w:r>
    </w:p>
    <w:p w14:paraId="4CD0776E" w14:textId="2FC6263D" w:rsidR="00331F86" w:rsidRDefault="00397EAE" w:rsidP="00397EAE">
      <w:r>
        <w:t>Webster, A. (2017). Half a billion people have installed 'Candy Crush Saga'. [online] The Verge. Available at: http://www.theverge.com/2013/11/15/5107794/candy-crush-saga-500-million-downloads [Accessed 24 Feb. 2017].</w:t>
      </w:r>
    </w:p>
    <w:p w14:paraId="5FB5BCF0" w14:textId="3428FD03" w:rsidR="00397EAE" w:rsidRDefault="00397EAE" w:rsidP="00397EAE">
      <w:r>
        <w:t>Your Bibliography: Think Gaming. (2017). Candy Crush Saga. [online] Available at: https://thinkgaming.com/app-sales-data/2/candy-crush-saga/ [Accessed 24 Feb. 2017].</w:t>
      </w:r>
    </w:p>
    <w:p w14:paraId="237F1D0E" w14:textId="44E37849" w:rsidR="009B1CBD" w:rsidRDefault="009B1CBD" w:rsidP="00397EAE">
      <w:pPr>
        <w:rPr>
          <w:rStyle w:val="selectable"/>
        </w:rPr>
      </w:pPr>
      <w:r>
        <w:rPr>
          <w:rStyle w:val="selectable"/>
        </w:rPr>
        <w:t xml:space="preserve">Newzoo. (2017). </w:t>
      </w:r>
      <w:r>
        <w:rPr>
          <w:rStyle w:val="selectable"/>
          <w:i/>
          <w:iCs/>
        </w:rPr>
        <w:t>Supercell vs King: How do Clash of Clans and Candy Crush gamers compare? | Newzoo</w:t>
      </w:r>
      <w:r>
        <w:rPr>
          <w:rStyle w:val="selectable"/>
        </w:rPr>
        <w:t>. [online] Available at: https://newzoo.com/insights/articles/supercell-vs-king-how-do-their-gamers-compare/ [Accessed 24 Feb. 2017].</w:t>
      </w:r>
    </w:p>
    <w:p w14:paraId="658A6341" w14:textId="52C0FC43" w:rsidR="009B1CBD" w:rsidRDefault="009B1CBD" w:rsidP="00397EAE">
      <w:pPr>
        <w:rPr>
          <w:rStyle w:val="selectable"/>
        </w:rPr>
      </w:pPr>
      <w:r>
        <w:rPr>
          <w:rStyle w:val="selectable"/>
        </w:rPr>
        <w:t>Play.google.com. (2017). [online] Available at: https://play.google.com/store/apps/details?id=com.kiloo.subwaysurf&amp;hl=en_GB [Accessed 24 Feb. 2017].</w:t>
      </w:r>
    </w:p>
    <w:p w14:paraId="5E681483" w14:textId="040F66D3" w:rsidR="00271206" w:rsidRDefault="00271206" w:rsidP="00397EAE">
      <w:pPr>
        <w:rPr>
          <w:rStyle w:val="selectable"/>
        </w:rPr>
      </w:pPr>
      <w:r>
        <w:rPr>
          <w:rStyle w:val="selectable"/>
        </w:rPr>
        <w:t xml:space="preserve">Play.google.com. (2017). </w:t>
      </w:r>
      <w:r>
        <w:rPr>
          <w:rStyle w:val="selectable"/>
          <w:i/>
          <w:iCs/>
        </w:rPr>
        <w:t>Subway Surfers - Android Apps on Google play</w:t>
      </w:r>
      <w:r>
        <w:rPr>
          <w:rStyle w:val="selectable"/>
        </w:rPr>
        <w:t xml:space="preserve">. [online] Available at: https://play.google.com/store/apps/details?id=com.kiloo.subwaysurf&amp;hl=en_GB [Accessed 24 </w:t>
      </w:r>
      <w:r w:rsidR="00DF4695">
        <w:rPr>
          <w:rStyle w:val="selectable"/>
        </w:rPr>
        <w:t>Feb</w:t>
      </w:r>
      <w:r>
        <w:rPr>
          <w:rStyle w:val="selectable"/>
        </w:rPr>
        <w:t>. 2017].</w:t>
      </w:r>
    </w:p>
    <w:p w14:paraId="5DE84EF8" w14:textId="449CC247" w:rsidR="00DF4695" w:rsidRDefault="00DF4695" w:rsidP="00DF4695">
      <w:r>
        <w:t>Pou – Android Apps on Google play. (2017). [online] Available at: https://play.google.com/store/apps/details?id=me.pou.app&amp;hl=en_GB [Accessed 24 Feb. 2017].</w:t>
      </w:r>
    </w:p>
    <w:p w14:paraId="2207C99B" w14:textId="77777777" w:rsidR="00376817" w:rsidRDefault="00376817" w:rsidP="00DF4695"/>
    <w:p w14:paraId="1FCE1388" w14:textId="6563B88B" w:rsidR="00376817" w:rsidRDefault="00376817" w:rsidP="00183790">
      <w:r>
        <w:lastRenderedPageBreak/>
        <w:t>Temple Run 2</w:t>
      </w:r>
      <w:r>
        <w:t xml:space="preserve"> – Andr</w:t>
      </w:r>
      <w:r>
        <w:t>oid Apps on Google play. (2017)</w:t>
      </w:r>
      <w:r>
        <w:t xml:space="preserve">. [online] Available at: </w:t>
      </w:r>
      <w:r w:rsidR="00183790" w:rsidRPr="00376817">
        <w:t>https://play.google.com/store/apps/details?id=com.imangi.templerun2&amp;hl=en_GB</w:t>
      </w:r>
      <w:r w:rsidR="00183790">
        <w:t xml:space="preserve"> </w:t>
      </w:r>
      <w:r>
        <w:t>[Accessed 24 Feb. 2017].</w:t>
      </w:r>
    </w:p>
    <w:p w14:paraId="3DAB9EFD" w14:textId="28EE2449" w:rsidR="00FC0D63" w:rsidRDefault="00FC0D63" w:rsidP="00183790">
      <w:r>
        <w:rPr>
          <w:rStyle w:val="selectable"/>
        </w:rPr>
        <w:t xml:space="preserve">Hill Climb Racing - Android Apps on Google play. (2017). [online] Available at: https://play.google.com/store/apps/details?id=com.fingersoft.hillclimb&amp;hl=en_GB [Accessed 24 </w:t>
      </w:r>
      <w:r>
        <w:rPr>
          <w:rStyle w:val="selectable"/>
        </w:rPr>
        <w:t>Feb</w:t>
      </w:r>
      <w:r>
        <w:rPr>
          <w:rStyle w:val="selectable"/>
        </w:rPr>
        <w:t>. 2017].</w:t>
      </w:r>
    </w:p>
    <w:p w14:paraId="4CD0776F" w14:textId="77777777" w:rsidR="00331F86" w:rsidRDefault="004F30EB">
      <w:pPr>
        <w:pStyle w:val="Heading1"/>
      </w:pPr>
      <w:r>
        <w:t>Bibliography</w:t>
      </w:r>
    </w:p>
    <w:p w14:paraId="4CD07777" w14:textId="77777777" w:rsidR="00331F86" w:rsidRDefault="00331F86"/>
    <w:p w14:paraId="4CD07778" w14:textId="77777777" w:rsidR="00331F86" w:rsidRDefault="00331F86"/>
    <w:sectPr w:rsidR="00331F86">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D0774F" w14:textId="77777777" w:rsidR="00000000" w:rsidRDefault="004F30EB">
      <w:pPr>
        <w:spacing w:after="0" w:line="240" w:lineRule="auto"/>
      </w:pPr>
      <w:r>
        <w:separator/>
      </w:r>
    </w:p>
  </w:endnote>
  <w:endnote w:type="continuationSeparator" w:id="0">
    <w:p w14:paraId="4CD07751" w14:textId="77777777" w:rsidR="00000000" w:rsidRDefault="004F30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D0774B" w14:textId="77777777" w:rsidR="00000000" w:rsidRDefault="004F30EB">
      <w:pPr>
        <w:spacing w:after="0" w:line="240" w:lineRule="auto"/>
      </w:pPr>
      <w:r>
        <w:rPr>
          <w:color w:val="000000"/>
        </w:rPr>
        <w:separator/>
      </w:r>
    </w:p>
  </w:footnote>
  <w:footnote w:type="continuationSeparator" w:id="0">
    <w:p w14:paraId="4CD0774D" w14:textId="77777777" w:rsidR="00000000" w:rsidRDefault="004F30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76526F"/>
    <w:multiLevelType w:val="hybridMultilevel"/>
    <w:tmpl w:val="5BDA354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ttachedTemplate r:id="rId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
  <w:rsids>
    <w:rsidRoot w:val="00331F86"/>
    <w:rsid w:val="00176C08"/>
    <w:rsid w:val="00183790"/>
    <w:rsid w:val="00271206"/>
    <w:rsid w:val="00331F86"/>
    <w:rsid w:val="00376817"/>
    <w:rsid w:val="00397EAE"/>
    <w:rsid w:val="004F30EB"/>
    <w:rsid w:val="00827EC3"/>
    <w:rsid w:val="009B1CBD"/>
    <w:rsid w:val="00D36CAF"/>
    <w:rsid w:val="00DF4695"/>
    <w:rsid w:val="00FC0D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07741"/>
  <w15:docId w15:val="{A2D55769-493C-469F-82DF-38BB910DD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sz w:val="22"/>
        <w:szCs w:val="22"/>
        <w:lang w:val="en-GB"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pPr>
      <w:suppressAutoHyphens/>
    </w:pPr>
  </w:style>
  <w:style w:type="paragraph" w:styleId="Heading1">
    <w:name w:val="heading 1"/>
    <w:basedOn w:val="Normal"/>
    <w:next w:val="Normal"/>
    <w:pPr>
      <w:keepNext/>
      <w:keepLines/>
      <w:spacing w:before="240" w:after="0"/>
      <w:outlineLvl w:val="0"/>
    </w:pPr>
    <w:rPr>
      <w:rFonts w:ascii="Calibri Light" w:eastAsia="Times New Roman" w:hAnsi="Calibri Light"/>
      <w:color w:val="2E74B5"/>
      <w:sz w:val="32"/>
      <w:szCs w:val="32"/>
    </w:rPr>
  </w:style>
  <w:style w:type="paragraph" w:styleId="Heading2">
    <w:name w:val="heading 2"/>
    <w:basedOn w:val="Normal"/>
    <w:next w:val="Normal"/>
    <w:link w:val="Heading2Char"/>
    <w:uiPriority w:val="9"/>
    <w:unhideWhenUsed/>
    <w:qFormat/>
    <w:rsid w:val="00397EAE"/>
    <w:pPr>
      <w:keepNext/>
      <w:keepLines/>
      <w:suppressAutoHyphens w:val="0"/>
      <w:autoSpaceDN/>
      <w:spacing w:before="40" w:after="0" w:line="259" w:lineRule="auto"/>
      <w:textAlignment w:val="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97EA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line="240" w:lineRule="auto"/>
    </w:pPr>
    <w:rPr>
      <w:rFonts w:ascii="Calibri Light" w:eastAsia="Times New Roman" w:hAnsi="Calibri Light"/>
      <w:spacing w:val="-10"/>
      <w:kern w:val="3"/>
      <w:sz w:val="56"/>
      <w:szCs w:val="56"/>
    </w:rPr>
  </w:style>
  <w:style w:type="character" w:customStyle="1" w:styleId="TitleChar">
    <w:name w:val="Title Char"/>
    <w:basedOn w:val="DefaultParagraphFont"/>
    <w:rPr>
      <w:rFonts w:ascii="Calibri Light" w:eastAsia="Times New Roman" w:hAnsi="Calibri Light" w:cs="Times New Roman"/>
      <w:spacing w:val="-10"/>
      <w:kern w:val="3"/>
      <w:sz w:val="56"/>
      <w:szCs w:val="56"/>
    </w:rPr>
  </w:style>
  <w:style w:type="character" w:customStyle="1" w:styleId="Heading1Char">
    <w:name w:val="Heading 1 Char"/>
    <w:basedOn w:val="DefaultParagraphFont"/>
    <w:rPr>
      <w:rFonts w:ascii="Calibri Light" w:eastAsia="Times New Roman" w:hAnsi="Calibri Light" w:cs="Times New Roman"/>
      <w:color w:val="2E74B5"/>
      <w:sz w:val="32"/>
      <w:szCs w:val="32"/>
    </w:rPr>
  </w:style>
  <w:style w:type="character" w:styleId="Hyperlink">
    <w:name w:val="Hyperlink"/>
    <w:basedOn w:val="DefaultParagraphFont"/>
    <w:rPr>
      <w:color w:val="0563C1"/>
      <w:u w:val="single"/>
    </w:rPr>
  </w:style>
  <w:style w:type="character" w:customStyle="1" w:styleId="lookup-resultcontent">
    <w:name w:val="lookup-result__content"/>
    <w:basedOn w:val="DefaultParagraphFont"/>
  </w:style>
  <w:style w:type="character" w:customStyle="1" w:styleId="apple-converted-space">
    <w:name w:val="apple-converted-space"/>
    <w:basedOn w:val="DefaultParagraphFont"/>
  </w:style>
  <w:style w:type="character" w:customStyle="1" w:styleId="Heading2Char">
    <w:name w:val="Heading 2 Char"/>
    <w:basedOn w:val="DefaultParagraphFont"/>
    <w:link w:val="Heading2"/>
    <w:uiPriority w:val="9"/>
    <w:rsid w:val="00397EA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97EAE"/>
    <w:pPr>
      <w:suppressAutoHyphens w:val="0"/>
      <w:autoSpaceDN/>
      <w:spacing w:line="259" w:lineRule="auto"/>
      <w:ind w:left="720"/>
      <w:contextualSpacing/>
      <w:textAlignment w:val="auto"/>
    </w:pPr>
    <w:rPr>
      <w:rFonts w:asciiTheme="minorHAnsi" w:eastAsiaTheme="minorHAnsi" w:hAnsiTheme="minorHAnsi" w:cstheme="minorBidi"/>
    </w:rPr>
  </w:style>
  <w:style w:type="character" w:customStyle="1" w:styleId="Heading3Char">
    <w:name w:val="Heading 3 Char"/>
    <w:basedOn w:val="DefaultParagraphFont"/>
    <w:link w:val="Heading3"/>
    <w:uiPriority w:val="9"/>
    <w:semiHidden/>
    <w:rsid w:val="00397EAE"/>
    <w:rPr>
      <w:rFonts w:asciiTheme="majorHAnsi" w:eastAsiaTheme="majorEastAsia" w:hAnsiTheme="majorHAnsi" w:cstheme="majorBidi"/>
      <w:color w:val="1F3763" w:themeColor="accent1" w:themeShade="7F"/>
      <w:sz w:val="24"/>
      <w:szCs w:val="24"/>
    </w:rPr>
  </w:style>
  <w:style w:type="character" w:customStyle="1" w:styleId="selectable">
    <w:name w:val="selectable"/>
    <w:basedOn w:val="DefaultParagraphFont"/>
    <w:rsid w:val="009B1CBD"/>
  </w:style>
  <w:style w:type="character" w:styleId="Mention">
    <w:name w:val="Mention"/>
    <w:basedOn w:val="DefaultParagraphFont"/>
    <w:uiPriority w:val="99"/>
    <w:semiHidden/>
    <w:unhideWhenUsed/>
    <w:rsid w:val="009B1CBD"/>
    <w:rPr>
      <w:color w:val="2B579A"/>
      <w:shd w:val="clear" w:color="auto" w:fill="E6E6E6"/>
    </w:rPr>
  </w:style>
  <w:style w:type="paragraph" w:styleId="NoSpacing">
    <w:name w:val="No Spacing"/>
    <w:uiPriority w:val="1"/>
    <w:qFormat/>
    <w:rsid w:val="00271206"/>
    <w:pPr>
      <w:suppressAutoHyphen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7764875">
      <w:bodyDiv w:val="1"/>
      <w:marLeft w:val="0"/>
      <w:marRight w:val="0"/>
      <w:marTop w:val="0"/>
      <w:marBottom w:val="0"/>
      <w:divBdr>
        <w:top w:val="none" w:sz="0" w:space="0" w:color="auto"/>
        <w:left w:val="none" w:sz="0" w:space="0" w:color="auto"/>
        <w:bottom w:val="none" w:sz="0" w:space="0" w:color="auto"/>
        <w:right w:val="none" w:sz="0" w:space="0" w:color="auto"/>
      </w:divBdr>
    </w:div>
    <w:div w:id="1387997716">
      <w:bodyDiv w:val="1"/>
      <w:marLeft w:val="0"/>
      <w:marRight w:val="0"/>
      <w:marTop w:val="0"/>
      <w:marBottom w:val="0"/>
      <w:divBdr>
        <w:top w:val="none" w:sz="0" w:space="0" w:color="auto"/>
        <w:left w:val="none" w:sz="0" w:space="0" w:color="auto"/>
        <w:bottom w:val="none" w:sz="0" w:space="0" w:color="auto"/>
        <w:right w:val="none" w:sz="0" w:space="0" w:color="auto"/>
      </w:divBdr>
    </w:div>
    <w:div w:id="1441753357">
      <w:bodyDiv w:val="1"/>
      <w:marLeft w:val="0"/>
      <w:marRight w:val="0"/>
      <w:marTop w:val="0"/>
      <w:marBottom w:val="0"/>
      <w:divBdr>
        <w:top w:val="none" w:sz="0" w:space="0" w:color="auto"/>
        <w:left w:val="none" w:sz="0" w:space="0" w:color="auto"/>
        <w:bottom w:val="none" w:sz="0" w:space="0" w:color="auto"/>
        <w:right w:val="none" w:sz="0" w:space="0" w:color="auto"/>
      </w:divBdr>
    </w:div>
    <w:div w:id="1738243621">
      <w:bodyDiv w:val="1"/>
      <w:marLeft w:val="0"/>
      <w:marRight w:val="0"/>
      <w:marTop w:val="0"/>
      <w:marBottom w:val="0"/>
      <w:divBdr>
        <w:top w:val="none" w:sz="0" w:space="0" w:color="auto"/>
        <w:left w:val="none" w:sz="0" w:space="0" w:color="auto"/>
        <w:bottom w:val="none" w:sz="0" w:space="0" w:color="auto"/>
        <w:right w:val="none" w:sz="0" w:space="0" w:color="auto"/>
      </w:divBdr>
    </w:div>
    <w:div w:id="18922290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play.google.com/store/apps/details?id=com.king.candycrushsaga&amp;hl=en_GB"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play.google.com/store/apps/details?id=me.pou.app&amp;hl=en_GB"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play.google.com/store/apps/details?id=com.fingersoft.hillclimb&amp;hl=e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5.jpeg"/><Relationship Id="rId10" Type="http://schemas.openxmlformats.org/officeDocument/2006/relationships/hyperlink" Target="https://play.google.com/store/apps/details?id=com.kiloo.subwaysurf&amp;hl=en_GB"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play.google.com/store/apps/details?id=com.imangi.templerun2&amp;hl=en_GB"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4</Pages>
  <Words>1189</Words>
  <Characters>6782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martin</dc:creator>
  <dc:description/>
  <cp:lastModifiedBy>chris martin</cp:lastModifiedBy>
  <cp:revision>6</cp:revision>
  <dcterms:created xsi:type="dcterms:W3CDTF">2017-04-24T22:04:00Z</dcterms:created>
  <dcterms:modified xsi:type="dcterms:W3CDTF">2017-04-24T23:11:00Z</dcterms:modified>
</cp:coreProperties>
</file>